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6FB68182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2241D3E04C56CF4CA89716B2E37CAAA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2D9DC0D9" w14:textId="77777777" w:rsidR="00B93310" w:rsidRPr="005152F2" w:rsidRDefault="00CD36FB" w:rsidP="003856C9">
                <w:pPr>
                  <w:pStyle w:val="Heading1"/>
                </w:pPr>
                <w:r>
                  <w:t>Denis Matsenko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3B7CBD5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7FC0C9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B1BC10C" wp14:editId="72C9F52C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9FC7AE8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2FCB41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B77EE46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159736844"/>
                      <w:placeholder>
                        <w:docPart w:val="9DF0EE858412FA47BDD86BE6E34D68B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</w:tc>
            </w:tr>
            <w:tr w:rsidR="00441EB9" w:rsidRPr="005152F2" w14:paraId="14EDADC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395CD3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8CF9717" wp14:editId="5EE41BCE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909613A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AC6735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D30F8D1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2067829428"/>
                      <w:placeholder>
                        <w:docPart w:val="2F14FA053B2D3249ACD79B8549EA75E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  <w:tr w:rsidR="00441EB9" w:rsidRPr="005152F2" w14:paraId="6771DE1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A43D5E8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00B8E7E" wp14:editId="06665DC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7F579E4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384556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66172F8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C6E74A48D8092045AE49CAEB3B7BB15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14:paraId="62580E47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6CE45C8" w14:textId="77777777" w:rsidR="00441EB9" w:rsidRPr="00441EB9" w:rsidRDefault="0000000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E3DF8C827981DE488F96EACDC1A1D79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2D56227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728A71C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27D7465E2FAC048861D2A2C74D2BD7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1D9FDDE7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02770D5" wp14:editId="24206C4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A54B6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9109CA5" w14:textId="77777777" w:rsidR="005A7E57" w:rsidRDefault="0000000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678C7B667205AC408884E2C07EE9D2F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54BEE7B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C75BFE5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CDC5284686DAB48B63F29C6188FA97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2C4F8DA8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E7A669" wp14:editId="73E7B4DA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2DAE0D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C5BF31A7B96A694EB2E661063BD25FDE"/>
                    </w:placeholder>
                    <w:temporary/>
                    <w:showingPlcHdr/>
                    <w15:appearance w15:val="hidden"/>
                  </w:sdtPr>
                  <w:sdtContent>
                    <w:p w14:paraId="02FA3B3B" w14:textId="77777777" w:rsidR="00463463" w:rsidRPr="005152F2" w:rsidRDefault="007B2F5C" w:rsidP="00463463"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14:paraId="3ACBB0BF" w14:textId="77777777" w:rsidR="00B93310" w:rsidRPr="005152F2" w:rsidRDefault="00B93310" w:rsidP="003856C9"/>
        </w:tc>
        <w:tc>
          <w:tcPr>
            <w:tcW w:w="723" w:type="dxa"/>
          </w:tcPr>
          <w:p w14:paraId="33485D63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219867C1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A337C2C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C78EE901F6ABD49A02243A0E3D7573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242FA2B1" w14:textId="77777777" w:rsidR="008F6337" w:rsidRPr="0043426C" w:rsidRDefault="00000000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5DD8BF93B110054BB17139BE56324F7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528119C5" w14:textId="77777777" w:rsidR="008F6337" w:rsidRPr="005152F2" w:rsidRDefault="00000000" w:rsidP="008F6337">
                  <w:pPr>
                    <w:pStyle w:val="Heading5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5CBFC91E4AE34E4DB6C52FB77BF82FC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8F7C89A0C00AE04FBCA970D44208FE57"/>
                    </w:placeholder>
                    <w:temporary/>
                    <w:showingPlcHdr/>
                    <w15:appearance w15:val="hidden"/>
                  </w:sdtPr>
                  <w:sdtContent>
                    <w:p w14:paraId="3DC6809F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Summarise your key responsibilities, leadership and biggest accomplishments. Don't list everything – keep it relevant and include information that shows the impact that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0861529E2BCC824DBA0603CCD95542DF"/>
                    </w:placeholder>
                    <w:temporary/>
                    <w:showingPlcHdr/>
                    <w15:appearance w15:val="hidden"/>
                  </w:sdtPr>
                  <w:sdtContent>
                    <w:p w14:paraId="03411661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Job Title/Company</w:t>
                      </w:r>
                    </w:p>
                  </w:sdtContent>
                </w:sdt>
                <w:sdt>
                  <w:sdtPr>
                    <w:alias w:val="Enter Dates from – to:"/>
                    <w:tag w:val="Enter Dates from – to:"/>
                    <w:id w:val="998615550"/>
                    <w:placeholder>
                      <w:docPart w:val="D0C3F88B6748C942BF8A111220C34113"/>
                    </w:placeholder>
                    <w:temporary/>
                    <w:showingPlcHdr/>
                    <w15:appearance w15:val="hidden"/>
                  </w:sdtPr>
                  <w:sdtContent>
                    <w:p w14:paraId="730426B5" w14:textId="77777777" w:rsidR="007B2F5C" w:rsidRPr="005152F2" w:rsidRDefault="007B2F5C" w:rsidP="007B2F5C">
                      <w:pPr>
                        <w:pStyle w:val="Heading5"/>
                      </w:pPr>
                      <w:r>
                        <w:rPr>
                          <w:lang w:val="en-GB" w:bidi="en-GB"/>
                        </w:rP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3C2D0536A9D52B47BA5AE61121BB20F0"/>
                    </w:placeholder>
                    <w:temporary/>
                    <w:showingPlcHdr/>
                    <w15:appearance w15:val="hidden"/>
                  </w:sdtPr>
                  <w:sdtContent>
                    <w:p w14:paraId="014DD2B0" w14:textId="77777777" w:rsidR="008F6337" w:rsidRDefault="00473EF8" w:rsidP="00832F81"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</w:tr>
            <w:tr w:rsidR="008F6337" w14:paraId="2ADC0F30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ED12B55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32C22300E61714480EB0C22BE61DA9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38A3819B46F36B44A141503970A133BB"/>
                    </w:placeholder>
                    <w:temporary/>
                    <w:showingPlcHdr/>
                    <w15:appearance w15:val="hidden"/>
                  </w:sdtPr>
                  <w:sdtContent>
                    <w:p w14:paraId="69784783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sdt>
                  <w:sdtPr>
                    <w:alias w:val="University or College:"/>
                    <w:tag w:val="University or College:"/>
                    <w:id w:val="-741416646"/>
                    <w:placeholder>
                      <w:docPart w:val="7D7AA89DD59DF547B5D03DC7CDF0330E"/>
                    </w:placeholder>
                    <w:temporary/>
                    <w:showingPlcHdr/>
                    <w15:appearance w15:val="hidden"/>
                  </w:sdtPr>
                  <w:sdtContent>
                    <w:p w14:paraId="465C56EA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rPr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14:paraId="5F7F1F2E" w14:textId="77777777" w:rsidR="008F6337" w:rsidRDefault="00000000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DB47807B70A2BF48B39353DD5E10C7F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B2F5C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8F6337" w14:paraId="49277042" w14:textId="77777777" w:rsidTr="00B85871">
              <w:tc>
                <w:tcPr>
                  <w:tcW w:w="5191" w:type="dxa"/>
                </w:tcPr>
                <w:p w14:paraId="573F785B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062DE3797C16A4409D9425CE6F42AE8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C05AF0DF07746E4EAFEE58E7831B9660"/>
                    </w:placeholder>
                    <w:temporary/>
                    <w:showingPlcHdr/>
                    <w15:appearance w15:val="hidden"/>
                  </w:sdtPr>
                  <w:sdtContent>
                    <w:p w14:paraId="38F925AF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090A6AF9" w14:textId="77777777" w:rsidR="008F6337" w:rsidRPr="005152F2" w:rsidRDefault="008F6337" w:rsidP="003856C9"/>
        </w:tc>
      </w:tr>
    </w:tbl>
    <w:p w14:paraId="47935B20" w14:textId="77777777" w:rsidR="00E941EF" w:rsidRDefault="00E941EF" w:rsidP="0019561F">
      <w:pPr>
        <w:pStyle w:val="NoSpacing"/>
      </w:pPr>
    </w:p>
    <w:sectPr w:rsidR="00E941EF" w:rsidSect="00315A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6B08" w14:textId="77777777" w:rsidR="00333EC0" w:rsidRDefault="00333EC0" w:rsidP="003856C9">
      <w:pPr>
        <w:spacing w:after="0" w:line="240" w:lineRule="auto"/>
      </w:pPr>
      <w:r>
        <w:separator/>
      </w:r>
    </w:p>
  </w:endnote>
  <w:endnote w:type="continuationSeparator" w:id="0">
    <w:p w14:paraId="0B443488" w14:textId="77777777" w:rsidR="00333EC0" w:rsidRDefault="00333EC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7E9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5FD008B" wp14:editId="560A964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2897B7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66C39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2C74230" wp14:editId="61432F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7CFD62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8B99" w14:textId="77777777" w:rsidR="00333EC0" w:rsidRDefault="00333EC0" w:rsidP="003856C9">
      <w:pPr>
        <w:spacing w:after="0" w:line="240" w:lineRule="auto"/>
      </w:pPr>
      <w:r>
        <w:separator/>
      </w:r>
    </w:p>
  </w:footnote>
  <w:footnote w:type="continuationSeparator" w:id="0">
    <w:p w14:paraId="5645B340" w14:textId="77777777" w:rsidR="00333EC0" w:rsidRDefault="00333EC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3621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9909527" wp14:editId="6AB6E85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5467DE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36A5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34346D" wp14:editId="40CC257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AD55DB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FB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33EC0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D36FB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32BCCF"/>
  <w15:chartTrackingRefBased/>
  <w15:docId w15:val="{E16F6674-3776-B148-8325-F8057904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matsenko/Library/Containers/com.microsoft.Word/Data/Library/Application%20Support/Microsoft/Office/16.0/DTS/en-GB%7bE1562F95-8B60-E049-B87F-E675B66E5F8C%7d/%7bEC3C77B5-7CB7-D94A-A898-A2637FD2A213%7dtf16392740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41D3E04C56CF4CA89716B2E37CA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29698-EFC4-0144-AEDC-9CEA50D14C75}"/>
      </w:docPartPr>
      <w:docPartBody>
        <w:p w:rsidR="00000000" w:rsidRDefault="00000000">
          <w:pPr>
            <w:pStyle w:val="2241D3E04C56CF4CA89716B2E37CAAA9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9DF0EE858412FA47BDD86BE6E34D6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BCC2E-19C9-0B4C-9F13-A41223285239}"/>
      </w:docPartPr>
      <w:docPartBody>
        <w:p w:rsidR="00000000" w:rsidRDefault="00000000">
          <w:pPr>
            <w:pStyle w:val="9DF0EE858412FA47BDD86BE6E34D68BB"/>
          </w:pPr>
          <w:r w:rsidRPr="005152F2">
            <w:rPr>
              <w:lang w:val="en-GB" w:bidi="en-GB"/>
            </w:rPr>
            <w:t>Email Address</w:t>
          </w:r>
        </w:p>
      </w:docPartBody>
    </w:docPart>
    <w:docPart>
      <w:docPartPr>
        <w:name w:val="2F14FA053B2D3249ACD79B8549EA7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FD3A7-0FA7-0A46-B202-22FE17C9471D}"/>
      </w:docPartPr>
      <w:docPartBody>
        <w:p w:rsidR="00000000" w:rsidRDefault="00000000">
          <w:pPr>
            <w:pStyle w:val="2F14FA053B2D3249ACD79B8549EA75EE"/>
          </w:pPr>
          <w:r w:rsidRPr="005152F2">
            <w:rPr>
              <w:lang w:val="en-GB" w:bidi="en-GB"/>
            </w:rPr>
            <w:t>Telephone No.</w:t>
          </w:r>
        </w:p>
      </w:docPartBody>
    </w:docPart>
    <w:docPart>
      <w:docPartPr>
        <w:name w:val="C6E74A48D8092045AE49CAEB3B7B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13B2-80C0-9542-8BAF-C148F8860726}"/>
      </w:docPartPr>
      <w:docPartBody>
        <w:p w:rsidR="00000000" w:rsidRDefault="00000000">
          <w:pPr>
            <w:pStyle w:val="C6E74A48D8092045AE49CAEB3B7BB150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E3DF8C827981DE488F96EACDC1A1D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E71D7-D116-3043-8424-4D62C83D71C7}"/>
      </w:docPartPr>
      <w:docPartBody>
        <w:p w:rsidR="00000000" w:rsidRDefault="00000000">
          <w:pPr>
            <w:pStyle w:val="E3DF8C827981DE488F96EACDC1A1D79F"/>
          </w:pPr>
          <w:r w:rsidRPr="005152F2">
            <w:rPr>
              <w:lang w:val="en-GB" w:bidi="en-GB"/>
            </w:rPr>
            <w:t>Link to</w:t>
          </w:r>
          <w:r w:rsidRPr="005152F2">
            <w:rPr>
              <w:lang w:val="en-GB" w:bidi="en-GB"/>
            </w:rPr>
            <w:t xml:space="preserve"> other online properties: Portfolio/Website/Blog</w:t>
          </w:r>
        </w:p>
      </w:docPartBody>
    </w:docPart>
    <w:docPart>
      <w:docPartPr>
        <w:name w:val="527D7465E2FAC048861D2A2C74D2B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C1DE8-9531-BF49-A23A-5D96AAF2325D}"/>
      </w:docPartPr>
      <w:docPartBody>
        <w:p w:rsidR="00000000" w:rsidRDefault="00000000">
          <w:pPr>
            <w:pStyle w:val="527D7465E2FAC048861D2A2C74D2BD77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678C7B667205AC408884E2C07EE9D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FDE55-460D-7246-9947-26C0A3930B8B}"/>
      </w:docPartPr>
      <w:docPartBody>
        <w:p w:rsidR="00000000" w:rsidRDefault="00000000">
          <w:pPr>
            <w:pStyle w:val="678C7B667205AC408884E2C07EE9D2F0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4CDC5284686DAB48B63F29C6188F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0DBAC-B61D-BB4A-9F95-4EE71222AC1F}"/>
      </w:docPartPr>
      <w:docPartBody>
        <w:p w:rsidR="00000000" w:rsidRDefault="00000000">
          <w:pPr>
            <w:pStyle w:val="4CDC5284686DAB48B63F29C6188FA97F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C5BF31A7B96A694EB2E661063BD2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DED52-EF60-4049-A9B3-62801D87E05F}"/>
      </w:docPartPr>
      <w:docPartBody>
        <w:p w:rsidR="00000000" w:rsidRDefault="00000000">
          <w:pPr>
            <w:pStyle w:val="C5BF31A7B96A694EB2E661063BD25FDE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CC78EE901F6ABD49A02243A0E3D75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23C8D-C29E-7D4D-802D-F444E1148C5A}"/>
      </w:docPartPr>
      <w:docPartBody>
        <w:p w:rsidR="00000000" w:rsidRDefault="00000000">
          <w:pPr>
            <w:pStyle w:val="CC78EE901F6ABD49A02243A0E3D75731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5DD8BF93B110054BB17139BE56324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E52AE-A842-5C4F-8063-B7145AACD8A9}"/>
      </w:docPartPr>
      <w:docPartBody>
        <w:p w:rsidR="00000000" w:rsidRDefault="00000000">
          <w:pPr>
            <w:pStyle w:val="5DD8BF93B110054BB17139BE56324F7F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5CBFC91E4AE34E4DB6C52FB77BF82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C3BE-09B4-1B41-8433-4C3A0E43627B}"/>
      </w:docPartPr>
      <w:docPartBody>
        <w:p w:rsidR="00000000" w:rsidRDefault="00000000">
          <w:pPr>
            <w:pStyle w:val="5CBFC91E4AE34E4DB6C52FB77BF82FCE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8F7C89A0C00AE04FBCA970D44208F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9A72F-0E6E-0C45-979D-EF27D8D98429}"/>
      </w:docPartPr>
      <w:docPartBody>
        <w:p w:rsidR="00000000" w:rsidRDefault="00000000">
          <w:pPr>
            <w:pStyle w:val="8F7C89A0C00AE04FBCA970D44208FE57"/>
          </w:pPr>
          <w:r w:rsidRPr="007B2F5C">
            <w:rPr>
              <w:lang w:val="en-GB" w:bidi="en-GB"/>
            </w:rPr>
            <w:t xml:space="preserve">Summarise your key responsibilities, leadership and </w:t>
          </w:r>
          <w:r w:rsidRPr="007B2F5C">
            <w:rPr>
              <w:lang w:val="en-GB" w:bidi="en-GB"/>
            </w:rPr>
            <w:t>biggest accomplishments. Don't list everything – keep it relevant and include information that shows the impact that you made.</w:t>
          </w:r>
        </w:p>
      </w:docPartBody>
    </w:docPart>
    <w:docPart>
      <w:docPartPr>
        <w:name w:val="0861529E2BCC824DBA0603CCD955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703FE-89EE-7441-9F55-3DF55685D0DB}"/>
      </w:docPartPr>
      <w:docPartBody>
        <w:p w:rsidR="00000000" w:rsidRDefault="00000000">
          <w:pPr>
            <w:pStyle w:val="0861529E2BCC824DBA0603CCD95542DF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D0C3F88B6748C942BF8A111220C3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E98FB-A6E3-0346-96B7-7D5FB343CB73}"/>
      </w:docPartPr>
      <w:docPartBody>
        <w:p w:rsidR="00000000" w:rsidRDefault="00000000">
          <w:pPr>
            <w:pStyle w:val="D0C3F88B6748C942BF8A111220C34113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3C2D0536A9D52B47BA5AE61121BB2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3D34A-C2D3-AE4F-A3C5-0687F8B19868}"/>
      </w:docPartPr>
      <w:docPartBody>
        <w:p w:rsidR="00000000" w:rsidRDefault="00000000">
          <w:pPr>
            <w:pStyle w:val="3C2D0536A9D52B47BA5AE61121BB20F0"/>
          </w:pPr>
          <w:r w:rsidRPr="00473EF8">
            <w:rPr>
              <w:lang w:val="en-GB" w:bidi="en-GB"/>
            </w:rPr>
            <w:t>Think about the size of the teams you've led, the number of projects you've managed successfull</w:t>
          </w:r>
          <w:r w:rsidRPr="00473EF8">
            <w:rPr>
              <w:lang w:val="en-GB" w:bidi="en-GB"/>
            </w:rPr>
            <w:t>y or the number of articles you've written.</w:t>
          </w:r>
        </w:p>
      </w:docPartBody>
    </w:docPart>
    <w:docPart>
      <w:docPartPr>
        <w:name w:val="C32C22300E61714480EB0C22BE61D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F1474-0D4C-B24C-839A-A531499686F7}"/>
      </w:docPartPr>
      <w:docPartBody>
        <w:p w:rsidR="00000000" w:rsidRDefault="00000000">
          <w:pPr>
            <w:pStyle w:val="C32C22300E61714480EB0C22BE61DA94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38A3819B46F36B44A141503970A13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1C5EC-05A0-124B-998C-C5E0B44E4712}"/>
      </w:docPartPr>
      <w:docPartBody>
        <w:p w:rsidR="00000000" w:rsidRDefault="00000000">
          <w:pPr>
            <w:pStyle w:val="38A3819B46F36B44A141503970A133BB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7D7AA89DD59DF547B5D03DC7CDF03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98DE4-EC83-E440-8080-7A482270D5E5}"/>
      </w:docPartPr>
      <w:docPartBody>
        <w:p w:rsidR="00000000" w:rsidRDefault="00000000">
          <w:pPr>
            <w:pStyle w:val="7D7AA89DD59DF547B5D03DC7CDF0330E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DB47807B70A2BF48B39353DD5E10C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D739C-32EB-4C43-A452-1CD0E3F55CFA}"/>
      </w:docPartPr>
      <w:docPartBody>
        <w:p w:rsidR="00000000" w:rsidRDefault="00000000">
          <w:pPr>
            <w:pStyle w:val="DB47807B70A2BF48B39353DD5E10C7F8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062DE3797C16A4409D9425CE6F42A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2A829-B0BD-6740-9F5C-C971F73DF5DE}"/>
      </w:docPartPr>
      <w:docPartBody>
        <w:p w:rsidR="00000000" w:rsidRDefault="00000000">
          <w:pPr>
            <w:pStyle w:val="062DE3797C16A4409D9425CE6F42AE81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C05AF0DF07746E4EAFEE58E7831B9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8A17B-896F-AF44-98C1-1E6E05444707}"/>
      </w:docPartPr>
      <w:docPartBody>
        <w:p w:rsidR="00000000" w:rsidRDefault="00000000">
          <w:pPr>
            <w:pStyle w:val="C05AF0DF07746E4EAFEE58E7831B9660"/>
          </w:pPr>
          <w:r w:rsidRPr="007B2F5C">
            <w:rPr>
              <w:lang w:val="en-GB" w:bidi="en-GB"/>
            </w:rPr>
            <w:t>Did you manage a team for your club, lead a camp</w:t>
          </w:r>
          <w:r w:rsidRPr="007B2F5C">
            <w:rPr>
              <w:lang w:val="en-GB" w:bidi="en-GB"/>
            </w:rPr>
            <w:t>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B8"/>
    <w:rsid w:val="009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41D3E04C56CF4CA89716B2E37CAAA9">
    <w:name w:val="2241D3E04C56CF4CA89716B2E37CAAA9"/>
  </w:style>
  <w:style w:type="paragraph" w:customStyle="1" w:styleId="9DF0EE858412FA47BDD86BE6E34D68BB">
    <w:name w:val="9DF0EE858412FA47BDD86BE6E34D68BB"/>
  </w:style>
  <w:style w:type="paragraph" w:customStyle="1" w:styleId="2F14FA053B2D3249ACD79B8549EA75EE">
    <w:name w:val="2F14FA053B2D3249ACD79B8549EA75EE"/>
  </w:style>
  <w:style w:type="paragraph" w:customStyle="1" w:styleId="C6E74A48D8092045AE49CAEB3B7BB150">
    <w:name w:val="C6E74A48D8092045AE49CAEB3B7BB150"/>
  </w:style>
  <w:style w:type="paragraph" w:customStyle="1" w:styleId="E3DF8C827981DE488F96EACDC1A1D79F">
    <w:name w:val="E3DF8C827981DE488F96EACDC1A1D79F"/>
  </w:style>
  <w:style w:type="paragraph" w:customStyle="1" w:styleId="527D7465E2FAC048861D2A2C74D2BD77">
    <w:name w:val="527D7465E2FAC048861D2A2C74D2BD77"/>
  </w:style>
  <w:style w:type="paragraph" w:customStyle="1" w:styleId="678C7B667205AC408884E2C07EE9D2F0">
    <w:name w:val="678C7B667205AC408884E2C07EE9D2F0"/>
  </w:style>
  <w:style w:type="paragraph" w:customStyle="1" w:styleId="4CDC5284686DAB48B63F29C6188FA97F">
    <w:name w:val="4CDC5284686DAB48B63F29C6188FA97F"/>
  </w:style>
  <w:style w:type="paragraph" w:customStyle="1" w:styleId="C5BF31A7B96A694EB2E661063BD25FDE">
    <w:name w:val="C5BF31A7B96A694EB2E661063BD25FDE"/>
  </w:style>
  <w:style w:type="paragraph" w:customStyle="1" w:styleId="CC78EE901F6ABD49A02243A0E3D75731">
    <w:name w:val="CC78EE901F6ABD49A02243A0E3D75731"/>
  </w:style>
  <w:style w:type="paragraph" w:customStyle="1" w:styleId="5DD8BF93B110054BB17139BE56324F7F">
    <w:name w:val="5DD8BF93B110054BB17139BE56324F7F"/>
  </w:style>
  <w:style w:type="paragraph" w:customStyle="1" w:styleId="5CBFC91E4AE34E4DB6C52FB77BF82FCE">
    <w:name w:val="5CBFC91E4AE34E4DB6C52FB77BF82FCE"/>
  </w:style>
  <w:style w:type="paragraph" w:customStyle="1" w:styleId="8F7C89A0C00AE04FBCA970D44208FE57">
    <w:name w:val="8F7C89A0C00AE04FBCA970D44208FE57"/>
  </w:style>
  <w:style w:type="paragraph" w:customStyle="1" w:styleId="0861529E2BCC824DBA0603CCD95542DF">
    <w:name w:val="0861529E2BCC824DBA0603CCD95542DF"/>
  </w:style>
  <w:style w:type="paragraph" w:customStyle="1" w:styleId="D0C3F88B6748C942BF8A111220C34113">
    <w:name w:val="D0C3F88B6748C942BF8A111220C34113"/>
  </w:style>
  <w:style w:type="paragraph" w:customStyle="1" w:styleId="3C2D0536A9D52B47BA5AE61121BB20F0">
    <w:name w:val="3C2D0536A9D52B47BA5AE61121BB20F0"/>
  </w:style>
  <w:style w:type="paragraph" w:customStyle="1" w:styleId="C32C22300E61714480EB0C22BE61DA94">
    <w:name w:val="C32C22300E61714480EB0C22BE61DA94"/>
  </w:style>
  <w:style w:type="paragraph" w:customStyle="1" w:styleId="38A3819B46F36B44A141503970A133BB">
    <w:name w:val="38A3819B46F36B44A141503970A133BB"/>
  </w:style>
  <w:style w:type="paragraph" w:customStyle="1" w:styleId="7D7AA89DD59DF547B5D03DC7CDF0330E">
    <w:name w:val="7D7AA89DD59DF547B5D03DC7CDF0330E"/>
  </w:style>
  <w:style w:type="paragraph" w:customStyle="1" w:styleId="DB47807B70A2BF48B39353DD5E10C7F8">
    <w:name w:val="DB47807B70A2BF48B39353DD5E10C7F8"/>
  </w:style>
  <w:style w:type="paragraph" w:customStyle="1" w:styleId="062DE3797C16A4409D9425CE6F42AE81">
    <w:name w:val="062DE3797C16A4409D9425CE6F42AE81"/>
  </w:style>
  <w:style w:type="paragraph" w:customStyle="1" w:styleId="C05AF0DF07746E4EAFEE58E7831B9660">
    <w:name w:val="C05AF0DF07746E4EAFEE58E7831B9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Matsenko</dc:creator>
  <cp:keywords/>
  <dc:description/>
  <cp:lastModifiedBy>Denys MATSENKO</cp:lastModifiedBy>
  <cp:revision>1</cp:revision>
  <dcterms:created xsi:type="dcterms:W3CDTF">2024-07-15T10:24:00Z</dcterms:created>
  <dcterms:modified xsi:type="dcterms:W3CDTF">2024-07-15T10:24:00Z</dcterms:modified>
</cp:coreProperties>
</file>